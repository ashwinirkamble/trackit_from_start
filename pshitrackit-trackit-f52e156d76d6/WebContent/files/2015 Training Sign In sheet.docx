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9A323" w14:textId="77777777" w:rsidR="002F0269" w:rsidRDefault="002F0269" w:rsidP="003E452E">
      <w:pPr>
        <w:pBdr>
          <w:bottom w:val="single" w:sz="24" w:space="1" w:color="7F7F7F" w:themeColor="text1" w:themeTint="80"/>
        </w:pBdr>
        <w:rPr>
          <w:rFonts w:ascii="Arial" w:hAnsi="Arial" w:cs="Arial"/>
          <w:b/>
          <w:sz w:val="32"/>
          <w:szCs w:val="32"/>
        </w:rPr>
      </w:pPr>
    </w:p>
    <w:p w14:paraId="3154BFBB" w14:textId="77777777" w:rsidR="002F0269" w:rsidRDefault="002F0269" w:rsidP="002F0269">
      <w:pPr>
        <w:rPr>
          <w:rFonts w:ascii="Arial" w:hAnsi="Arial" w:cs="Arial"/>
          <w:b/>
          <w:sz w:val="32"/>
          <w:szCs w:val="32"/>
        </w:rPr>
      </w:pPr>
    </w:p>
    <w:p w14:paraId="1B4C38E2" w14:textId="3FD54007" w:rsidR="002F0269" w:rsidRDefault="0099572A" w:rsidP="002F0269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UNIT</w:t>
      </w:r>
      <w:r w:rsidR="002F0269" w:rsidRPr="0006066F">
        <w:rPr>
          <w:rFonts w:ascii="Arial" w:hAnsi="Arial" w:cs="Arial"/>
          <w:b/>
        </w:rPr>
        <w:t xml:space="preserve"> NAME:  </w:t>
      </w:r>
      <w:r>
        <w:rPr>
          <w:rFonts w:ascii="Arial" w:hAnsi="Arial" w:cs="Arial"/>
          <w:b/>
        </w:rPr>
        <w:tab/>
      </w:r>
      <w:r w:rsidR="00405CF7">
        <w:rPr>
          <w:rFonts w:ascii="Arial" w:hAnsi="Arial" w:cs="Arial"/>
          <w:b/>
        </w:rPr>
        <w:tab/>
      </w:r>
      <w:r w:rsidR="00836671">
        <w:rPr>
          <w:rFonts w:ascii="Arial" w:hAnsi="Arial" w:cs="Arial"/>
          <w:u w:val="single"/>
        </w:rPr>
        <w:tab/>
      </w:r>
      <w:r w:rsidR="00836671">
        <w:rPr>
          <w:rFonts w:ascii="Arial" w:hAnsi="Arial" w:cs="Arial"/>
          <w:u w:val="single"/>
        </w:rPr>
        <w:tab/>
      </w:r>
      <w:r w:rsidR="00836671">
        <w:rPr>
          <w:rFonts w:ascii="Arial" w:hAnsi="Arial" w:cs="Arial"/>
          <w:u w:val="single"/>
        </w:rPr>
        <w:tab/>
      </w:r>
      <w:r w:rsidR="00836671">
        <w:rPr>
          <w:rFonts w:ascii="Arial" w:hAnsi="Arial" w:cs="Arial"/>
          <w:u w:val="single"/>
        </w:rPr>
        <w:tab/>
      </w:r>
      <w:r w:rsidR="00836671">
        <w:rPr>
          <w:rFonts w:ascii="Arial" w:hAnsi="Arial" w:cs="Arial"/>
          <w:u w:val="single"/>
        </w:rPr>
        <w:tab/>
      </w:r>
      <w:r w:rsidR="00836671">
        <w:rPr>
          <w:rFonts w:ascii="Arial" w:hAnsi="Arial" w:cs="Arial"/>
          <w:u w:val="single"/>
        </w:rPr>
        <w:tab/>
      </w:r>
      <w:r w:rsidR="00B80725">
        <w:rPr>
          <w:rFonts w:ascii="Arial" w:hAnsi="Arial" w:cs="Arial"/>
        </w:rPr>
        <w:tab/>
      </w:r>
      <w:r w:rsidR="007F71A9">
        <w:rPr>
          <w:rFonts w:ascii="Arial" w:hAnsi="Arial" w:cs="Arial"/>
        </w:rPr>
        <w:tab/>
      </w:r>
      <w:r w:rsidR="004C3FE1">
        <w:rPr>
          <w:rFonts w:ascii="Arial" w:hAnsi="Arial" w:cs="Arial"/>
        </w:rPr>
        <w:tab/>
      </w:r>
      <w:r w:rsidR="002F0269" w:rsidRPr="0006066F">
        <w:rPr>
          <w:rFonts w:ascii="Arial" w:hAnsi="Arial" w:cs="Arial"/>
          <w:b/>
        </w:rPr>
        <w:t xml:space="preserve">DATE:   </w:t>
      </w:r>
      <w:r w:rsidR="00836671">
        <w:rPr>
          <w:rFonts w:ascii="Arial" w:hAnsi="Arial" w:cs="Arial"/>
          <w:u w:val="single"/>
        </w:rPr>
        <w:tab/>
      </w:r>
      <w:r w:rsidR="00836671">
        <w:rPr>
          <w:rFonts w:ascii="Arial" w:hAnsi="Arial" w:cs="Arial"/>
          <w:u w:val="single"/>
        </w:rPr>
        <w:tab/>
      </w:r>
      <w:r w:rsidR="00836671">
        <w:rPr>
          <w:rFonts w:ascii="Arial" w:hAnsi="Arial" w:cs="Arial"/>
          <w:u w:val="single"/>
        </w:rPr>
        <w:tab/>
      </w:r>
      <w:r w:rsidR="00836671">
        <w:rPr>
          <w:rFonts w:ascii="Arial" w:hAnsi="Arial" w:cs="Arial"/>
          <w:u w:val="single"/>
        </w:rPr>
        <w:tab/>
      </w:r>
      <w:bookmarkStart w:id="0" w:name="_GoBack"/>
      <w:bookmarkEnd w:id="0"/>
      <w:r w:rsidR="00D37579">
        <w:rPr>
          <w:rFonts w:ascii="Arial" w:hAnsi="Arial" w:cs="Arial"/>
          <w:u w:val="single"/>
        </w:rPr>
        <w:tab/>
      </w:r>
      <w:r w:rsidR="00B52790">
        <w:rPr>
          <w:rFonts w:ascii="Arial" w:hAnsi="Arial" w:cs="Arial"/>
          <w:u w:val="single"/>
        </w:rPr>
        <w:tab/>
      </w:r>
    </w:p>
    <w:p w14:paraId="77D8AEA8" w14:textId="77777777" w:rsidR="002F0269" w:rsidRDefault="002F0269" w:rsidP="002F0269">
      <w:pPr>
        <w:pBdr>
          <w:bottom w:val="single" w:sz="24" w:space="1" w:color="7F7F7F" w:themeColor="text1" w:themeTint="80"/>
        </w:pBdr>
        <w:rPr>
          <w:rFonts w:ascii="Arial" w:hAnsi="Arial" w:cs="Arial"/>
          <w:sz w:val="16"/>
          <w:szCs w:val="16"/>
          <w:u w:val="single"/>
        </w:rPr>
      </w:pPr>
    </w:p>
    <w:p w14:paraId="48F2766A" w14:textId="15EF53BC" w:rsidR="00405CF7" w:rsidRDefault="00405CF7" w:rsidP="002F0269">
      <w:pPr>
        <w:pBdr>
          <w:bottom w:val="single" w:sz="24" w:space="1" w:color="7F7F7F" w:themeColor="text1" w:themeTint="80"/>
        </w:pBdr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REGION</w:t>
      </w:r>
      <w:r w:rsidRPr="0006066F">
        <w:rPr>
          <w:rFonts w:ascii="Arial" w:hAnsi="Arial" w:cs="Arial"/>
          <w:b/>
        </w:rPr>
        <w:t xml:space="preserve">:   </w:t>
      </w:r>
      <w:r w:rsidR="00D41545">
        <w:rPr>
          <w:rFonts w:ascii="Arial" w:hAnsi="Arial" w:cs="Arial"/>
          <w:b/>
        </w:rPr>
        <w:tab/>
      </w:r>
      <w:r w:rsidR="00D41545">
        <w:rPr>
          <w:rFonts w:ascii="Arial" w:hAnsi="Arial" w:cs="Arial"/>
          <w:b/>
        </w:rPr>
        <w:tab/>
      </w:r>
      <w:r w:rsidR="00836671">
        <w:rPr>
          <w:rFonts w:ascii="Arial" w:hAnsi="Arial" w:cs="Arial"/>
          <w:u w:val="single"/>
        </w:rPr>
        <w:tab/>
      </w:r>
      <w:r w:rsidR="00836671">
        <w:rPr>
          <w:rFonts w:ascii="Arial" w:hAnsi="Arial" w:cs="Arial"/>
          <w:u w:val="single"/>
        </w:rPr>
        <w:tab/>
      </w:r>
      <w:r w:rsidR="0089597D">
        <w:rPr>
          <w:rFonts w:ascii="Arial" w:hAnsi="Arial" w:cs="Arial"/>
          <w:u w:val="single"/>
        </w:rPr>
        <w:tab/>
      </w:r>
      <w:r w:rsidR="0089597D">
        <w:rPr>
          <w:rFonts w:ascii="Arial" w:hAnsi="Arial" w:cs="Arial"/>
          <w:u w:val="single"/>
        </w:rPr>
        <w:tab/>
      </w:r>
      <w:r w:rsidR="00D8041B">
        <w:rPr>
          <w:rFonts w:ascii="Arial" w:hAnsi="Arial" w:cs="Arial"/>
          <w:u w:val="single"/>
        </w:rPr>
        <w:tab/>
      </w:r>
      <w:r w:rsidR="00B52790">
        <w:rPr>
          <w:rFonts w:ascii="Arial" w:hAnsi="Arial" w:cs="Arial"/>
          <w:u w:val="single"/>
        </w:rPr>
        <w:tab/>
      </w:r>
    </w:p>
    <w:p w14:paraId="1F3F1142" w14:textId="77777777" w:rsidR="00E62810" w:rsidRDefault="00E62810" w:rsidP="00E62810">
      <w:pPr>
        <w:pBdr>
          <w:bottom w:val="single" w:sz="24" w:space="1" w:color="7F7F7F" w:themeColor="text1" w:themeTint="80"/>
        </w:pBdr>
        <w:rPr>
          <w:rFonts w:ascii="Arial" w:hAnsi="Arial" w:cs="Arial"/>
          <w:sz w:val="16"/>
          <w:szCs w:val="16"/>
          <w:u w:val="single"/>
        </w:rPr>
      </w:pPr>
    </w:p>
    <w:p w14:paraId="27EF25AE" w14:textId="78792759" w:rsidR="00E62810" w:rsidRDefault="00E62810" w:rsidP="00E62810">
      <w:pPr>
        <w:pBdr>
          <w:bottom w:val="single" w:sz="24" w:space="1" w:color="7F7F7F" w:themeColor="text1" w:themeTint="80"/>
        </w:pBdr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SUPPO</w:t>
      </w:r>
      <w:r w:rsidRPr="0006066F">
        <w:rPr>
          <w:rFonts w:ascii="Arial" w:hAnsi="Arial" w:cs="Arial"/>
          <w:b/>
        </w:rPr>
        <w:t xml:space="preserve">: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SUPPO EMAIL</w:t>
      </w:r>
      <w:r w:rsidRPr="0006066F">
        <w:rPr>
          <w:rFonts w:ascii="Arial" w:hAnsi="Arial" w:cs="Arial"/>
          <w:b/>
        </w:rPr>
        <w:t xml:space="preserve">: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48E1DC17" w14:textId="77777777" w:rsidR="000475F9" w:rsidRPr="000475F9" w:rsidRDefault="000475F9" w:rsidP="00E62810">
      <w:pPr>
        <w:pBdr>
          <w:bottom w:val="single" w:sz="24" w:space="1" w:color="7F7F7F" w:themeColor="text1" w:themeTint="80"/>
        </w:pBdr>
        <w:rPr>
          <w:rFonts w:ascii="Arial" w:hAnsi="Arial" w:cs="Arial"/>
          <w:sz w:val="16"/>
          <w:szCs w:val="16"/>
          <w:u w:val="single"/>
        </w:rPr>
      </w:pPr>
    </w:p>
    <w:p w14:paraId="1F399BCE" w14:textId="29F3A35E" w:rsidR="000475F9" w:rsidRDefault="000475F9" w:rsidP="00E62810">
      <w:pPr>
        <w:pBdr>
          <w:bottom w:val="single" w:sz="24" w:space="1" w:color="7F7F7F" w:themeColor="text1" w:themeTint="80"/>
        </w:pBdr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SUPPLY OFFICE TEL</w:t>
      </w:r>
      <w:r w:rsidRPr="0006066F">
        <w:rPr>
          <w:rFonts w:ascii="Arial" w:hAnsi="Arial" w:cs="Arial"/>
          <w:b/>
        </w:rPr>
        <w:t xml:space="preserve">:  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QUARTERDECK OFFICE TEL</w:t>
      </w:r>
      <w:r w:rsidRPr="0006066F">
        <w:rPr>
          <w:rFonts w:ascii="Arial" w:hAnsi="Arial" w:cs="Arial"/>
          <w:b/>
        </w:rPr>
        <w:t xml:space="preserve">: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52C3204" w14:textId="77777777" w:rsidR="002F0269" w:rsidRPr="002F0269" w:rsidRDefault="002F0269" w:rsidP="002F0269">
      <w:pPr>
        <w:pBdr>
          <w:bottom w:val="single" w:sz="24" w:space="1" w:color="7F7F7F" w:themeColor="text1" w:themeTint="80"/>
        </w:pBdr>
        <w:rPr>
          <w:rFonts w:ascii="Arial" w:hAnsi="Arial" w:cs="Arial"/>
          <w:sz w:val="16"/>
          <w:szCs w:val="16"/>
          <w:u w:val="single"/>
        </w:rPr>
      </w:pPr>
    </w:p>
    <w:p w14:paraId="4A8C1AE6" w14:textId="77777777" w:rsidR="002F0269" w:rsidRDefault="002F0269" w:rsidP="002F0269">
      <w:pPr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14940" w:type="dxa"/>
        <w:jc w:val="center"/>
        <w:tblInd w:w="-432" w:type="dxa"/>
        <w:tblLook w:val="04A0" w:firstRow="1" w:lastRow="0" w:firstColumn="1" w:lastColumn="0" w:noHBand="0" w:noVBand="1"/>
      </w:tblPr>
      <w:tblGrid>
        <w:gridCol w:w="531"/>
        <w:gridCol w:w="2997"/>
        <w:gridCol w:w="1344"/>
        <w:gridCol w:w="2305"/>
        <w:gridCol w:w="1101"/>
        <w:gridCol w:w="821"/>
        <w:gridCol w:w="1916"/>
        <w:gridCol w:w="3925"/>
      </w:tblGrid>
      <w:tr w:rsidR="00371379" w14:paraId="4F5B0CF5" w14:textId="77777777" w:rsidTr="00371379">
        <w:trPr>
          <w:jc w:val="center"/>
        </w:trPr>
        <w:tc>
          <w:tcPr>
            <w:tcW w:w="531" w:type="dxa"/>
          </w:tcPr>
          <w:p w14:paraId="50398102" w14:textId="77777777" w:rsidR="00DF3F06" w:rsidRPr="002F0269" w:rsidRDefault="00DF3F06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997" w:type="dxa"/>
            <w:vAlign w:val="center"/>
          </w:tcPr>
          <w:p w14:paraId="491701EB" w14:textId="4C3F3285" w:rsidR="00DF3F06" w:rsidRPr="002F0269" w:rsidRDefault="00DF3F06" w:rsidP="002F02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0269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344" w:type="dxa"/>
            <w:vAlign w:val="center"/>
          </w:tcPr>
          <w:p w14:paraId="12B16632" w14:textId="2F81F0A8" w:rsidR="00DF3F06" w:rsidRPr="002F0269" w:rsidRDefault="00DF3F06" w:rsidP="002F02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0269">
              <w:rPr>
                <w:rFonts w:ascii="Arial" w:hAnsi="Arial" w:cs="Arial"/>
                <w:b/>
                <w:sz w:val="24"/>
                <w:szCs w:val="24"/>
              </w:rPr>
              <w:t>Rank</w:t>
            </w:r>
          </w:p>
        </w:tc>
        <w:tc>
          <w:tcPr>
            <w:tcW w:w="2305" w:type="dxa"/>
            <w:vAlign w:val="center"/>
          </w:tcPr>
          <w:p w14:paraId="3AAA4D21" w14:textId="22BFFE9C" w:rsidR="00DF3F06" w:rsidRPr="002F0269" w:rsidRDefault="00DF3F06" w:rsidP="002F026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Position</w:t>
            </w:r>
          </w:p>
        </w:tc>
        <w:tc>
          <w:tcPr>
            <w:tcW w:w="1922" w:type="dxa"/>
            <w:gridSpan w:val="2"/>
            <w:vAlign w:val="center"/>
          </w:tcPr>
          <w:p w14:paraId="13DC39F1" w14:textId="441843EB" w:rsidR="00DF3F06" w:rsidRDefault="00DF3F06" w:rsidP="00DF3F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Dept.</w:t>
            </w:r>
          </w:p>
        </w:tc>
        <w:tc>
          <w:tcPr>
            <w:tcW w:w="1916" w:type="dxa"/>
            <w:vAlign w:val="center"/>
          </w:tcPr>
          <w:p w14:paraId="63CE881D" w14:textId="1508F644" w:rsidR="00DF3F06" w:rsidRPr="002F0269" w:rsidRDefault="00DF3F06" w:rsidP="00AB68B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Phone</w:t>
            </w:r>
          </w:p>
        </w:tc>
        <w:tc>
          <w:tcPr>
            <w:tcW w:w="3925" w:type="dxa"/>
            <w:vAlign w:val="center"/>
          </w:tcPr>
          <w:p w14:paraId="325DB0F9" w14:textId="3BD13441" w:rsidR="00DF3F06" w:rsidRPr="002F0269" w:rsidRDefault="00DF3F06" w:rsidP="002F02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0269">
              <w:rPr>
                <w:rFonts w:ascii="Arial" w:hAnsi="Arial" w:cs="Arial"/>
                <w:b/>
                <w:sz w:val="24"/>
                <w:szCs w:val="24"/>
              </w:rPr>
              <w:t>Email</w:t>
            </w:r>
          </w:p>
        </w:tc>
      </w:tr>
      <w:tr w:rsidR="00371379" w14:paraId="397BE301" w14:textId="77777777" w:rsidTr="00371379">
        <w:trPr>
          <w:jc w:val="center"/>
        </w:trPr>
        <w:tc>
          <w:tcPr>
            <w:tcW w:w="531" w:type="dxa"/>
            <w:vAlign w:val="center"/>
          </w:tcPr>
          <w:p w14:paraId="098195FF" w14:textId="7A0B90F4" w:rsidR="0089597D" w:rsidRPr="002F0269" w:rsidRDefault="0089597D" w:rsidP="002F02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026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997" w:type="dxa"/>
            <w:vAlign w:val="center"/>
          </w:tcPr>
          <w:p w14:paraId="4B63FD07" w14:textId="77777777" w:rsidR="0089597D" w:rsidRPr="002F0269" w:rsidRDefault="0089597D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344" w:type="dxa"/>
            <w:vAlign w:val="center"/>
          </w:tcPr>
          <w:p w14:paraId="55EEC185" w14:textId="77777777" w:rsidR="0089597D" w:rsidRPr="002F0269" w:rsidRDefault="0089597D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305" w:type="dxa"/>
            <w:vAlign w:val="center"/>
          </w:tcPr>
          <w:p w14:paraId="4382EC33" w14:textId="77777777" w:rsidR="0089597D" w:rsidRPr="002F0269" w:rsidRDefault="0089597D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101" w:type="dxa"/>
          </w:tcPr>
          <w:p w14:paraId="38F8391B" w14:textId="7040CDB1" w:rsidR="0089597D" w:rsidRPr="00DF3F06" w:rsidRDefault="0089597D" w:rsidP="00DF3F0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  <w:p w14:paraId="6A5BA1AE" w14:textId="77777777" w:rsidR="0089597D" w:rsidRPr="00371379" w:rsidRDefault="0089597D" w:rsidP="00DF3F0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 w:rsidRPr="00DF3F06">
              <w:rPr>
                <w:rFonts w:ascii="Arial" w:hAnsi="Arial" w:cs="Arial"/>
                <w:b/>
                <w:sz w:val="20"/>
                <w:szCs w:val="20"/>
              </w:rPr>
              <w:t>S2</w:t>
            </w:r>
          </w:p>
          <w:p w14:paraId="6C2CFE0B" w14:textId="585690DD" w:rsidR="00371379" w:rsidRPr="00E62810" w:rsidRDefault="00371379" w:rsidP="00371379">
            <w:pPr>
              <w:pStyle w:val="ListParagraph"/>
              <w:numPr>
                <w:ilvl w:val="0"/>
                <w:numId w:val="4"/>
              </w:numPr>
              <w:spacing w:before="40"/>
              <w:contextualSpacing w:val="0"/>
              <w:rPr>
                <w:rFonts w:ascii="Arial" w:hAnsi="Arial" w:cs="Arial"/>
                <w:b/>
                <w:sz w:val="40"/>
                <w:szCs w:val="40"/>
              </w:rPr>
            </w:pPr>
            <w:r w:rsidRPr="00371379">
              <w:rPr>
                <w:rFonts w:ascii="Arial" w:hAnsi="Arial" w:cs="Arial"/>
                <w:b/>
                <w:sz w:val="16"/>
                <w:szCs w:val="20"/>
              </w:rPr>
              <w:t>ADMIN</w:t>
            </w:r>
          </w:p>
        </w:tc>
        <w:tc>
          <w:tcPr>
            <w:tcW w:w="821" w:type="dxa"/>
          </w:tcPr>
          <w:p w14:paraId="4163718D" w14:textId="77777777" w:rsidR="0089597D" w:rsidRPr="0089597D" w:rsidRDefault="0089597D" w:rsidP="00DF3F0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S6</w:t>
            </w:r>
          </w:p>
          <w:p w14:paraId="6EB0F904" w14:textId="13B3EDC5" w:rsidR="0089597D" w:rsidRPr="00DF3F06" w:rsidRDefault="0089597D" w:rsidP="00DF3F0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S8</w:t>
            </w:r>
          </w:p>
        </w:tc>
        <w:tc>
          <w:tcPr>
            <w:tcW w:w="1916" w:type="dxa"/>
          </w:tcPr>
          <w:p w14:paraId="50200679" w14:textId="02A77E9D" w:rsidR="0089597D" w:rsidRPr="002F0269" w:rsidRDefault="0089597D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925" w:type="dxa"/>
            <w:vAlign w:val="center"/>
          </w:tcPr>
          <w:p w14:paraId="10AC350D" w14:textId="0548ACF6" w:rsidR="0089597D" w:rsidRPr="002F0269" w:rsidRDefault="0089597D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371379" w14:paraId="002BCD1D" w14:textId="77777777" w:rsidTr="00371379">
        <w:trPr>
          <w:jc w:val="center"/>
        </w:trPr>
        <w:tc>
          <w:tcPr>
            <w:tcW w:w="531" w:type="dxa"/>
            <w:vAlign w:val="center"/>
          </w:tcPr>
          <w:p w14:paraId="49BDE372" w14:textId="1F081254" w:rsidR="00371379" w:rsidRPr="002F0269" w:rsidRDefault="00371379" w:rsidP="002F02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997" w:type="dxa"/>
            <w:vAlign w:val="center"/>
          </w:tcPr>
          <w:p w14:paraId="14CB77CA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344" w:type="dxa"/>
            <w:vAlign w:val="center"/>
          </w:tcPr>
          <w:p w14:paraId="5CBF3F05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305" w:type="dxa"/>
            <w:vAlign w:val="center"/>
          </w:tcPr>
          <w:p w14:paraId="2FE19D53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101" w:type="dxa"/>
          </w:tcPr>
          <w:p w14:paraId="4633BE66" w14:textId="77777777" w:rsidR="00371379" w:rsidRPr="00DF3F06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  <w:p w14:paraId="4A1C2E97" w14:textId="77777777" w:rsidR="00371379" w:rsidRPr="00371379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 w:rsidRPr="00DF3F06">
              <w:rPr>
                <w:rFonts w:ascii="Arial" w:hAnsi="Arial" w:cs="Arial"/>
                <w:b/>
                <w:sz w:val="20"/>
                <w:szCs w:val="20"/>
              </w:rPr>
              <w:t>S2</w:t>
            </w:r>
          </w:p>
          <w:p w14:paraId="449BE11C" w14:textId="36342109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71379">
              <w:rPr>
                <w:rFonts w:ascii="Arial" w:hAnsi="Arial" w:cs="Arial"/>
                <w:b/>
                <w:sz w:val="16"/>
                <w:szCs w:val="20"/>
              </w:rPr>
              <w:t>ADMIN</w:t>
            </w:r>
          </w:p>
        </w:tc>
        <w:tc>
          <w:tcPr>
            <w:tcW w:w="821" w:type="dxa"/>
          </w:tcPr>
          <w:p w14:paraId="3413BF7C" w14:textId="77777777" w:rsidR="00371379" w:rsidRPr="0089597D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S6</w:t>
            </w:r>
          </w:p>
          <w:p w14:paraId="496A64BE" w14:textId="74A5C4B2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S8</w:t>
            </w:r>
          </w:p>
        </w:tc>
        <w:tc>
          <w:tcPr>
            <w:tcW w:w="1916" w:type="dxa"/>
          </w:tcPr>
          <w:p w14:paraId="1840F1C4" w14:textId="164E0033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925" w:type="dxa"/>
            <w:vAlign w:val="center"/>
          </w:tcPr>
          <w:p w14:paraId="7D5D5250" w14:textId="77A53721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371379" w14:paraId="66CE7380" w14:textId="77777777" w:rsidTr="00371379">
        <w:trPr>
          <w:jc w:val="center"/>
        </w:trPr>
        <w:tc>
          <w:tcPr>
            <w:tcW w:w="531" w:type="dxa"/>
            <w:vAlign w:val="center"/>
          </w:tcPr>
          <w:p w14:paraId="3A49B3C6" w14:textId="4EA43627" w:rsidR="00371379" w:rsidRPr="002F0269" w:rsidRDefault="00371379" w:rsidP="002F02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997" w:type="dxa"/>
            <w:vAlign w:val="center"/>
          </w:tcPr>
          <w:p w14:paraId="388278FD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344" w:type="dxa"/>
            <w:vAlign w:val="center"/>
          </w:tcPr>
          <w:p w14:paraId="00685562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305" w:type="dxa"/>
            <w:vAlign w:val="center"/>
          </w:tcPr>
          <w:p w14:paraId="3DA0516A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101" w:type="dxa"/>
          </w:tcPr>
          <w:p w14:paraId="28798AF8" w14:textId="77777777" w:rsidR="00371379" w:rsidRPr="00DF3F06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  <w:p w14:paraId="59D5155F" w14:textId="77777777" w:rsidR="00371379" w:rsidRPr="00371379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 w:rsidRPr="00DF3F06">
              <w:rPr>
                <w:rFonts w:ascii="Arial" w:hAnsi="Arial" w:cs="Arial"/>
                <w:b/>
                <w:sz w:val="20"/>
                <w:szCs w:val="20"/>
              </w:rPr>
              <w:t>S2</w:t>
            </w:r>
          </w:p>
          <w:p w14:paraId="653FF8A0" w14:textId="5EA1D013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71379">
              <w:rPr>
                <w:rFonts w:ascii="Arial" w:hAnsi="Arial" w:cs="Arial"/>
                <w:b/>
                <w:sz w:val="16"/>
                <w:szCs w:val="20"/>
              </w:rPr>
              <w:t>ADMIN</w:t>
            </w:r>
          </w:p>
        </w:tc>
        <w:tc>
          <w:tcPr>
            <w:tcW w:w="821" w:type="dxa"/>
          </w:tcPr>
          <w:p w14:paraId="3C157475" w14:textId="77777777" w:rsidR="00371379" w:rsidRPr="0089597D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S6</w:t>
            </w:r>
          </w:p>
          <w:p w14:paraId="65CDB412" w14:textId="1E218346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S8</w:t>
            </w:r>
          </w:p>
        </w:tc>
        <w:tc>
          <w:tcPr>
            <w:tcW w:w="1916" w:type="dxa"/>
          </w:tcPr>
          <w:p w14:paraId="034230AE" w14:textId="11A79A0E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925" w:type="dxa"/>
            <w:vAlign w:val="center"/>
          </w:tcPr>
          <w:p w14:paraId="4A602DEB" w14:textId="0E879A96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371379" w14:paraId="1F6D497E" w14:textId="77777777" w:rsidTr="00371379">
        <w:trPr>
          <w:jc w:val="center"/>
        </w:trPr>
        <w:tc>
          <w:tcPr>
            <w:tcW w:w="531" w:type="dxa"/>
            <w:vAlign w:val="center"/>
          </w:tcPr>
          <w:p w14:paraId="40625AAC" w14:textId="0CBE542B" w:rsidR="00371379" w:rsidRPr="002F0269" w:rsidRDefault="00371379" w:rsidP="002F02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997" w:type="dxa"/>
            <w:vAlign w:val="center"/>
          </w:tcPr>
          <w:p w14:paraId="183D504E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344" w:type="dxa"/>
            <w:vAlign w:val="center"/>
          </w:tcPr>
          <w:p w14:paraId="033E6F52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305" w:type="dxa"/>
            <w:vAlign w:val="center"/>
          </w:tcPr>
          <w:p w14:paraId="0D414BFF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101" w:type="dxa"/>
          </w:tcPr>
          <w:p w14:paraId="54C3DD31" w14:textId="77777777" w:rsidR="00371379" w:rsidRPr="00DF3F06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  <w:p w14:paraId="79098068" w14:textId="77777777" w:rsidR="00371379" w:rsidRPr="00371379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 w:rsidRPr="00DF3F06">
              <w:rPr>
                <w:rFonts w:ascii="Arial" w:hAnsi="Arial" w:cs="Arial"/>
                <w:b/>
                <w:sz w:val="20"/>
                <w:szCs w:val="20"/>
              </w:rPr>
              <w:t>S2</w:t>
            </w:r>
          </w:p>
          <w:p w14:paraId="7B16C1A8" w14:textId="7C900D4A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71379">
              <w:rPr>
                <w:rFonts w:ascii="Arial" w:hAnsi="Arial" w:cs="Arial"/>
                <w:b/>
                <w:sz w:val="16"/>
                <w:szCs w:val="20"/>
              </w:rPr>
              <w:t>ADMIN</w:t>
            </w:r>
          </w:p>
        </w:tc>
        <w:tc>
          <w:tcPr>
            <w:tcW w:w="821" w:type="dxa"/>
          </w:tcPr>
          <w:p w14:paraId="5E4FC05C" w14:textId="77777777" w:rsidR="00371379" w:rsidRPr="0089597D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S6</w:t>
            </w:r>
          </w:p>
          <w:p w14:paraId="58FD933E" w14:textId="34937BC3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S8</w:t>
            </w:r>
          </w:p>
        </w:tc>
        <w:tc>
          <w:tcPr>
            <w:tcW w:w="1916" w:type="dxa"/>
          </w:tcPr>
          <w:p w14:paraId="77B7FC36" w14:textId="1F81FE18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925" w:type="dxa"/>
            <w:vAlign w:val="center"/>
          </w:tcPr>
          <w:p w14:paraId="1D0D39C0" w14:textId="1D5241EE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371379" w14:paraId="1714A1A7" w14:textId="77777777" w:rsidTr="00371379">
        <w:trPr>
          <w:jc w:val="center"/>
        </w:trPr>
        <w:tc>
          <w:tcPr>
            <w:tcW w:w="531" w:type="dxa"/>
            <w:vAlign w:val="center"/>
          </w:tcPr>
          <w:p w14:paraId="48B5CC3F" w14:textId="7CAFB741" w:rsidR="00371379" w:rsidRPr="002F0269" w:rsidRDefault="00371379" w:rsidP="002F02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997" w:type="dxa"/>
            <w:vAlign w:val="center"/>
          </w:tcPr>
          <w:p w14:paraId="01695ECA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344" w:type="dxa"/>
            <w:vAlign w:val="center"/>
          </w:tcPr>
          <w:p w14:paraId="42660CF3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305" w:type="dxa"/>
            <w:vAlign w:val="center"/>
          </w:tcPr>
          <w:p w14:paraId="600BAE81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101" w:type="dxa"/>
          </w:tcPr>
          <w:p w14:paraId="3C2E9C4C" w14:textId="77777777" w:rsidR="00371379" w:rsidRPr="00DF3F06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  <w:p w14:paraId="632EE0C1" w14:textId="77777777" w:rsidR="00371379" w:rsidRPr="00371379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 w:rsidRPr="00DF3F06">
              <w:rPr>
                <w:rFonts w:ascii="Arial" w:hAnsi="Arial" w:cs="Arial"/>
                <w:b/>
                <w:sz w:val="20"/>
                <w:szCs w:val="20"/>
              </w:rPr>
              <w:t>S2</w:t>
            </w:r>
          </w:p>
          <w:p w14:paraId="66C8125F" w14:textId="18714174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71379">
              <w:rPr>
                <w:rFonts w:ascii="Arial" w:hAnsi="Arial" w:cs="Arial"/>
                <w:b/>
                <w:sz w:val="16"/>
                <w:szCs w:val="20"/>
              </w:rPr>
              <w:t>ADMIN</w:t>
            </w:r>
          </w:p>
        </w:tc>
        <w:tc>
          <w:tcPr>
            <w:tcW w:w="821" w:type="dxa"/>
          </w:tcPr>
          <w:p w14:paraId="3BAE4B53" w14:textId="77777777" w:rsidR="00371379" w:rsidRPr="0089597D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S6</w:t>
            </w:r>
          </w:p>
          <w:p w14:paraId="7F030A99" w14:textId="288C93C8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S8</w:t>
            </w:r>
          </w:p>
        </w:tc>
        <w:tc>
          <w:tcPr>
            <w:tcW w:w="1916" w:type="dxa"/>
          </w:tcPr>
          <w:p w14:paraId="68BB43E6" w14:textId="1306980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925" w:type="dxa"/>
            <w:vAlign w:val="center"/>
          </w:tcPr>
          <w:p w14:paraId="3B326334" w14:textId="68538FA9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371379" w14:paraId="05AE5E72" w14:textId="77777777" w:rsidTr="00371379">
        <w:trPr>
          <w:jc w:val="center"/>
        </w:trPr>
        <w:tc>
          <w:tcPr>
            <w:tcW w:w="531" w:type="dxa"/>
            <w:vAlign w:val="center"/>
          </w:tcPr>
          <w:p w14:paraId="12EC79B6" w14:textId="7C163D4F" w:rsidR="00371379" w:rsidRPr="002F0269" w:rsidRDefault="00371379" w:rsidP="002F02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997" w:type="dxa"/>
            <w:vAlign w:val="center"/>
          </w:tcPr>
          <w:p w14:paraId="150605AC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344" w:type="dxa"/>
            <w:vAlign w:val="center"/>
          </w:tcPr>
          <w:p w14:paraId="2314670F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305" w:type="dxa"/>
            <w:vAlign w:val="center"/>
          </w:tcPr>
          <w:p w14:paraId="60C2808A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101" w:type="dxa"/>
          </w:tcPr>
          <w:p w14:paraId="207CDF72" w14:textId="77777777" w:rsidR="00371379" w:rsidRPr="00DF3F06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  <w:p w14:paraId="7194D0FB" w14:textId="77777777" w:rsidR="00371379" w:rsidRPr="00371379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 w:rsidRPr="00DF3F06">
              <w:rPr>
                <w:rFonts w:ascii="Arial" w:hAnsi="Arial" w:cs="Arial"/>
                <w:b/>
                <w:sz w:val="20"/>
                <w:szCs w:val="20"/>
              </w:rPr>
              <w:t>S2</w:t>
            </w:r>
          </w:p>
          <w:p w14:paraId="2827154A" w14:textId="752232B4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71379">
              <w:rPr>
                <w:rFonts w:ascii="Arial" w:hAnsi="Arial" w:cs="Arial"/>
                <w:b/>
                <w:sz w:val="16"/>
                <w:szCs w:val="20"/>
              </w:rPr>
              <w:t>ADMIN</w:t>
            </w:r>
          </w:p>
        </w:tc>
        <w:tc>
          <w:tcPr>
            <w:tcW w:w="821" w:type="dxa"/>
          </w:tcPr>
          <w:p w14:paraId="6A9664A8" w14:textId="77777777" w:rsidR="00371379" w:rsidRPr="0089597D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S6</w:t>
            </w:r>
          </w:p>
          <w:p w14:paraId="39368ED6" w14:textId="26A06896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S8</w:t>
            </w:r>
          </w:p>
        </w:tc>
        <w:tc>
          <w:tcPr>
            <w:tcW w:w="1916" w:type="dxa"/>
          </w:tcPr>
          <w:p w14:paraId="7B3E0BF0" w14:textId="32BA896B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925" w:type="dxa"/>
            <w:vAlign w:val="center"/>
          </w:tcPr>
          <w:p w14:paraId="20CA2306" w14:textId="7328B1E8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371379" w14:paraId="20B4A5C1" w14:textId="77777777" w:rsidTr="00371379">
        <w:trPr>
          <w:jc w:val="center"/>
        </w:trPr>
        <w:tc>
          <w:tcPr>
            <w:tcW w:w="531" w:type="dxa"/>
            <w:vAlign w:val="center"/>
          </w:tcPr>
          <w:p w14:paraId="19938513" w14:textId="7C3AF3E9" w:rsidR="00371379" w:rsidRPr="002F0269" w:rsidRDefault="00371379" w:rsidP="002F02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997" w:type="dxa"/>
            <w:vAlign w:val="center"/>
          </w:tcPr>
          <w:p w14:paraId="4B64ED0A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344" w:type="dxa"/>
            <w:vAlign w:val="center"/>
          </w:tcPr>
          <w:p w14:paraId="79E668E1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305" w:type="dxa"/>
            <w:vAlign w:val="center"/>
          </w:tcPr>
          <w:p w14:paraId="17526E2F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101" w:type="dxa"/>
          </w:tcPr>
          <w:p w14:paraId="2101744A" w14:textId="77777777" w:rsidR="00371379" w:rsidRPr="00DF3F06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  <w:p w14:paraId="4FD70FA0" w14:textId="77777777" w:rsidR="00371379" w:rsidRPr="00371379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 w:rsidRPr="00DF3F06">
              <w:rPr>
                <w:rFonts w:ascii="Arial" w:hAnsi="Arial" w:cs="Arial"/>
                <w:b/>
                <w:sz w:val="20"/>
                <w:szCs w:val="20"/>
              </w:rPr>
              <w:t>S2</w:t>
            </w:r>
          </w:p>
          <w:p w14:paraId="6A46FE7F" w14:textId="087F57AD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71379">
              <w:rPr>
                <w:rFonts w:ascii="Arial" w:hAnsi="Arial" w:cs="Arial"/>
                <w:b/>
                <w:sz w:val="16"/>
                <w:szCs w:val="20"/>
              </w:rPr>
              <w:t>ADMIN</w:t>
            </w:r>
          </w:p>
        </w:tc>
        <w:tc>
          <w:tcPr>
            <w:tcW w:w="821" w:type="dxa"/>
          </w:tcPr>
          <w:p w14:paraId="4DC6DD6D" w14:textId="77777777" w:rsidR="00371379" w:rsidRPr="0089597D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S6</w:t>
            </w:r>
          </w:p>
          <w:p w14:paraId="47084512" w14:textId="612973A4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S8</w:t>
            </w:r>
          </w:p>
        </w:tc>
        <w:tc>
          <w:tcPr>
            <w:tcW w:w="1916" w:type="dxa"/>
          </w:tcPr>
          <w:p w14:paraId="03A51746" w14:textId="7D126DB9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925" w:type="dxa"/>
            <w:vAlign w:val="center"/>
          </w:tcPr>
          <w:p w14:paraId="5059D106" w14:textId="165CDD5E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371379" w14:paraId="7327B42B" w14:textId="77777777" w:rsidTr="00371379">
        <w:trPr>
          <w:jc w:val="center"/>
        </w:trPr>
        <w:tc>
          <w:tcPr>
            <w:tcW w:w="531" w:type="dxa"/>
            <w:vAlign w:val="center"/>
          </w:tcPr>
          <w:p w14:paraId="66C82EC0" w14:textId="7CAC275A" w:rsidR="00371379" w:rsidRPr="002F0269" w:rsidRDefault="00371379" w:rsidP="002F02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997" w:type="dxa"/>
            <w:vAlign w:val="center"/>
          </w:tcPr>
          <w:p w14:paraId="28B66447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344" w:type="dxa"/>
            <w:vAlign w:val="center"/>
          </w:tcPr>
          <w:p w14:paraId="7831BA2D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305" w:type="dxa"/>
            <w:vAlign w:val="center"/>
          </w:tcPr>
          <w:p w14:paraId="26C04E01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101" w:type="dxa"/>
          </w:tcPr>
          <w:p w14:paraId="67BAC14C" w14:textId="77777777" w:rsidR="00371379" w:rsidRPr="00DF3F06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  <w:p w14:paraId="02966398" w14:textId="77777777" w:rsidR="00371379" w:rsidRPr="00371379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 w:rsidRPr="00DF3F06">
              <w:rPr>
                <w:rFonts w:ascii="Arial" w:hAnsi="Arial" w:cs="Arial"/>
                <w:b/>
                <w:sz w:val="20"/>
                <w:szCs w:val="20"/>
              </w:rPr>
              <w:t>S2</w:t>
            </w:r>
          </w:p>
          <w:p w14:paraId="48FB5F7B" w14:textId="5E776FAB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71379">
              <w:rPr>
                <w:rFonts w:ascii="Arial" w:hAnsi="Arial" w:cs="Arial"/>
                <w:b/>
                <w:sz w:val="16"/>
                <w:szCs w:val="20"/>
              </w:rPr>
              <w:t>ADMIN</w:t>
            </w:r>
          </w:p>
        </w:tc>
        <w:tc>
          <w:tcPr>
            <w:tcW w:w="821" w:type="dxa"/>
          </w:tcPr>
          <w:p w14:paraId="5CEE2796" w14:textId="77777777" w:rsidR="00371379" w:rsidRPr="0089597D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S6</w:t>
            </w:r>
          </w:p>
          <w:p w14:paraId="1C9905A6" w14:textId="377186E6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S8</w:t>
            </w:r>
          </w:p>
        </w:tc>
        <w:tc>
          <w:tcPr>
            <w:tcW w:w="1916" w:type="dxa"/>
          </w:tcPr>
          <w:p w14:paraId="4B9DF1B8" w14:textId="234EAEEA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925" w:type="dxa"/>
            <w:vAlign w:val="center"/>
          </w:tcPr>
          <w:p w14:paraId="3A7D475E" w14:textId="6F7A8DC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371379" w14:paraId="673DE5B9" w14:textId="77777777" w:rsidTr="00371379">
        <w:trPr>
          <w:jc w:val="center"/>
        </w:trPr>
        <w:tc>
          <w:tcPr>
            <w:tcW w:w="531" w:type="dxa"/>
            <w:vAlign w:val="center"/>
          </w:tcPr>
          <w:p w14:paraId="4A14713E" w14:textId="736EB5AE" w:rsidR="00371379" w:rsidRPr="002F0269" w:rsidRDefault="00371379" w:rsidP="002F02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997" w:type="dxa"/>
            <w:vAlign w:val="center"/>
          </w:tcPr>
          <w:p w14:paraId="0D4929E0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344" w:type="dxa"/>
            <w:vAlign w:val="center"/>
          </w:tcPr>
          <w:p w14:paraId="4AD81B64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305" w:type="dxa"/>
            <w:vAlign w:val="center"/>
          </w:tcPr>
          <w:p w14:paraId="5F9F9AD3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101" w:type="dxa"/>
          </w:tcPr>
          <w:p w14:paraId="3FB65726" w14:textId="77777777" w:rsidR="00371379" w:rsidRPr="00DF3F06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  <w:p w14:paraId="513A139C" w14:textId="77777777" w:rsidR="00371379" w:rsidRPr="00371379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 w:rsidRPr="00DF3F06">
              <w:rPr>
                <w:rFonts w:ascii="Arial" w:hAnsi="Arial" w:cs="Arial"/>
                <w:b/>
                <w:sz w:val="20"/>
                <w:szCs w:val="20"/>
              </w:rPr>
              <w:t>S2</w:t>
            </w:r>
          </w:p>
          <w:p w14:paraId="59A8FF02" w14:textId="3C0F3A76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71379">
              <w:rPr>
                <w:rFonts w:ascii="Arial" w:hAnsi="Arial" w:cs="Arial"/>
                <w:b/>
                <w:sz w:val="16"/>
                <w:szCs w:val="20"/>
              </w:rPr>
              <w:t>ADMIN</w:t>
            </w:r>
          </w:p>
        </w:tc>
        <w:tc>
          <w:tcPr>
            <w:tcW w:w="821" w:type="dxa"/>
          </w:tcPr>
          <w:p w14:paraId="2AC85152" w14:textId="77777777" w:rsidR="00371379" w:rsidRPr="0089597D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S6</w:t>
            </w:r>
          </w:p>
          <w:p w14:paraId="385E65F1" w14:textId="61E48EAE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S8</w:t>
            </w:r>
          </w:p>
        </w:tc>
        <w:tc>
          <w:tcPr>
            <w:tcW w:w="1916" w:type="dxa"/>
          </w:tcPr>
          <w:p w14:paraId="438DEC12" w14:textId="357A8573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925" w:type="dxa"/>
            <w:vAlign w:val="center"/>
          </w:tcPr>
          <w:p w14:paraId="09038625" w14:textId="054F0560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371379" w14:paraId="46F1B10A" w14:textId="77777777" w:rsidTr="00371379">
        <w:trPr>
          <w:jc w:val="center"/>
        </w:trPr>
        <w:tc>
          <w:tcPr>
            <w:tcW w:w="531" w:type="dxa"/>
            <w:vAlign w:val="center"/>
          </w:tcPr>
          <w:p w14:paraId="43AD0C84" w14:textId="793CDC81" w:rsidR="00371379" w:rsidRPr="002F0269" w:rsidRDefault="00371379" w:rsidP="002F02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997" w:type="dxa"/>
            <w:vAlign w:val="center"/>
          </w:tcPr>
          <w:p w14:paraId="60C608E1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344" w:type="dxa"/>
            <w:vAlign w:val="center"/>
          </w:tcPr>
          <w:p w14:paraId="284F9348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2305" w:type="dxa"/>
            <w:vAlign w:val="center"/>
          </w:tcPr>
          <w:p w14:paraId="0FD1E815" w14:textId="77777777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1101" w:type="dxa"/>
          </w:tcPr>
          <w:p w14:paraId="603173F3" w14:textId="77777777" w:rsidR="00371379" w:rsidRPr="00DF3F06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  <w:p w14:paraId="643A299C" w14:textId="77777777" w:rsidR="00371379" w:rsidRPr="00371379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 w:rsidRPr="00DF3F06">
              <w:rPr>
                <w:rFonts w:ascii="Arial" w:hAnsi="Arial" w:cs="Arial"/>
                <w:b/>
                <w:sz w:val="20"/>
                <w:szCs w:val="20"/>
              </w:rPr>
              <w:t>S2</w:t>
            </w:r>
          </w:p>
          <w:p w14:paraId="23431659" w14:textId="265B3AF0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71379">
              <w:rPr>
                <w:rFonts w:ascii="Arial" w:hAnsi="Arial" w:cs="Arial"/>
                <w:b/>
                <w:sz w:val="16"/>
                <w:szCs w:val="20"/>
              </w:rPr>
              <w:t>ADMIN</w:t>
            </w:r>
          </w:p>
        </w:tc>
        <w:tc>
          <w:tcPr>
            <w:tcW w:w="821" w:type="dxa"/>
          </w:tcPr>
          <w:p w14:paraId="740C65B6" w14:textId="77777777" w:rsidR="00371379" w:rsidRPr="0089597D" w:rsidRDefault="00371379" w:rsidP="007606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S6</w:t>
            </w:r>
          </w:p>
          <w:p w14:paraId="0F1E0BEA" w14:textId="1AA6DB60" w:rsidR="00371379" w:rsidRPr="00DF3F06" w:rsidRDefault="00371379" w:rsidP="00E6281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S8</w:t>
            </w:r>
          </w:p>
        </w:tc>
        <w:tc>
          <w:tcPr>
            <w:tcW w:w="1916" w:type="dxa"/>
          </w:tcPr>
          <w:p w14:paraId="2586B3A7" w14:textId="1879AE3D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925" w:type="dxa"/>
            <w:vAlign w:val="center"/>
          </w:tcPr>
          <w:p w14:paraId="02C12694" w14:textId="36A65138" w:rsidR="00371379" w:rsidRPr="002F0269" w:rsidRDefault="00371379" w:rsidP="002F0269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</w:tbl>
    <w:p w14:paraId="61F33728" w14:textId="3A5A12E7" w:rsidR="00847497" w:rsidRPr="000475F9" w:rsidRDefault="00847497" w:rsidP="003C4779">
      <w:pPr>
        <w:rPr>
          <w:rFonts w:ascii="Arial" w:hAnsi="Arial" w:cs="Arial"/>
          <w:b/>
          <w:sz w:val="16"/>
          <w:u w:val="single"/>
        </w:rPr>
      </w:pPr>
    </w:p>
    <w:sectPr w:rsidR="00847497" w:rsidRPr="000475F9" w:rsidSect="003C4779">
      <w:headerReference w:type="default" r:id="rId9"/>
      <w:pgSz w:w="15840" w:h="12240" w:orient="landscape"/>
      <w:pgMar w:top="816" w:right="936" w:bottom="270" w:left="936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9C939E" w14:textId="77777777" w:rsidR="004C3FE1" w:rsidRDefault="004C3FE1" w:rsidP="006C2D8E">
      <w:r>
        <w:separator/>
      </w:r>
    </w:p>
  </w:endnote>
  <w:endnote w:type="continuationSeparator" w:id="0">
    <w:p w14:paraId="086180B3" w14:textId="77777777" w:rsidR="004C3FE1" w:rsidRDefault="004C3FE1" w:rsidP="006C2D8E">
      <w:r>
        <w:continuationSeparator/>
      </w:r>
    </w:p>
  </w:endnote>
  <w:endnote w:type="continuationNotice" w:id="1">
    <w:p w14:paraId="5B54DA94" w14:textId="77777777" w:rsidR="004C3FE1" w:rsidRDefault="004C3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A6191" w14:textId="77777777" w:rsidR="004C3FE1" w:rsidRDefault="004C3FE1" w:rsidP="006C2D8E">
      <w:r>
        <w:separator/>
      </w:r>
    </w:p>
  </w:footnote>
  <w:footnote w:type="continuationSeparator" w:id="0">
    <w:p w14:paraId="791B1ACC" w14:textId="77777777" w:rsidR="004C3FE1" w:rsidRDefault="004C3FE1" w:rsidP="006C2D8E">
      <w:r>
        <w:continuationSeparator/>
      </w:r>
    </w:p>
  </w:footnote>
  <w:footnote w:type="continuationNotice" w:id="1">
    <w:p w14:paraId="7C05B39C" w14:textId="77777777" w:rsidR="004C3FE1" w:rsidRDefault="004C3F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5BC6D" w14:textId="043C578E" w:rsidR="004C3FE1" w:rsidRDefault="004C3FE1" w:rsidP="003E452E">
    <w:pPr>
      <w:ind w:left="720"/>
      <w:jc w:val="center"/>
      <w:rPr>
        <w:rFonts w:ascii="Arial" w:hAnsi="Arial" w:cs="Arial"/>
        <w:b/>
        <w:sz w:val="32"/>
        <w:szCs w:val="32"/>
      </w:rPr>
    </w:pPr>
    <w:r w:rsidRPr="0006066F"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418B9CE6" wp14:editId="0025F2F0">
          <wp:simplePos x="0" y="0"/>
          <wp:positionH relativeFrom="column">
            <wp:posOffset>28575</wp:posOffset>
          </wp:positionH>
          <wp:positionV relativeFrom="paragraph">
            <wp:posOffset>-146685</wp:posOffset>
          </wp:positionV>
          <wp:extent cx="1828800" cy="756920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meirerev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>TRAINING SIGN IN SHEET</w:t>
    </w:r>
  </w:p>
  <w:p w14:paraId="05165993" w14:textId="3C8CE50F" w:rsidR="004C3FE1" w:rsidRDefault="004C3F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78D"/>
    <w:multiLevelType w:val="hybridMultilevel"/>
    <w:tmpl w:val="32EACC92"/>
    <w:lvl w:ilvl="0" w:tplc="A0986B62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35BB5"/>
    <w:multiLevelType w:val="hybridMultilevel"/>
    <w:tmpl w:val="E48A3AFC"/>
    <w:lvl w:ilvl="0" w:tplc="D8F6DEFA">
      <w:start w:val="1"/>
      <w:numFmt w:val="bullet"/>
      <w:lvlText w:val=""/>
      <w:lvlJc w:val="left"/>
      <w:pPr>
        <w:ind w:left="36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6FFD02B2"/>
    <w:multiLevelType w:val="hybridMultilevel"/>
    <w:tmpl w:val="2AFE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55876"/>
    <w:multiLevelType w:val="hybridMultilevel"/>
    <w:tmpl w:val="62D2A4C4"/>
    <w:lvl w:ilvl="0" w:tplc="731EC1B6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9216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40"/>
    <w:rsid w:val="000227DC"/>
    <w:rsid w:val="000475F9"/>
    <w:rsid w:val="0006066F"/>
    <w:rsid w:val="000C12CF"/>
    <w:rsid w:val="000F178A"/>
    <w:rsid w:val="001168B9"/>
    <w:rsid w:val="00126327"/>
    <w:rsid w:val="001566D6"/>
    <w:rsid w:val="00174297"/>
    <w:rsid w:val="00176E78"/>
    <w:rsid w:val="00197273"/>
    <w:rsid w:val="001E38B3"/>
    <w:rsid w:val="00206345"/>
    <w:rsid w:val="00207FA9"/>
    <w:rsid w:val="002C6140"/>
    <w:rsid w:val="002D26A4"/>
    <w:rsid w:val="002E019B"/>
    <w:rsid w:val="002E318C"/>
    <w:rsid w:val="002F0269"/>
    <w:rsid w:val="0032488E"/>
    <w:rsid w:val="0034250F"/>
    <w:rsid w:val="00371379"/>
    <w:rsid w:val="003C4779"/>
    <w:rsid w:val="003E452E"/>
    <w:rsid w:val="00405CF7"/>
    <w:rsid w:val="0041362E"/>
    <w:rsid w:val="00423A2E"/>
    <w:rsid w:val="004C3FE1"/>
    <w:rsid w:val="004C7CE2"/>
    <w:rsid w:val="00510E52"/>
    <w:rsid w:val="00551A52"/>
    <w:rsid w:val="005B1ECF"/>
    <w:rsid w:val="0069270C"/>
    <w:rsid w:val="006A4E4F"/>
    <w:rsid w:val="006C2D8E"/>
    <w:rsid w:val="006C2EB8"/>
    <w:rsid w:val="006D1D60"/>
    <w:rsid w:val="006E1B38"/>
    <w:rsid w:val="006E5F77"/>
    <w:rsid w:val="006E6DA6"/>
    <w:rsid w:val="00760658"/>
    <w:rsid w:val="00761F47"/>
    <w:rsid w:val="0077347E"/>
    <w:rsid w:val="007C09E4"/>
    <w:rsid w:val="007F71A9"/>
    <w:rsid w:val="00811018"/>
    <w:rsid w:val="0081130D"/>
    <w:rsid w:val="0081657E"/>
    <w:rsid w:val="00836671"/>
    <w:rsid w:val="00847497"/>
    <w:rsid w:val="008622C0"/>
    <w:rsid w:val="00867CEE"/>
    <w:rsid w:val="00876AD0"/>
    <w:rsid w:val="0089597D"/>
    <w:rsid w:val="008D16B9"/>
    <w:rsid w:val="00917E64"/>
    <w:rsid w:val="0097347C"/>
    <w:rsid w:val="0099572A"/>
    <w:rsid w:val="00A47473"/>
    <w:rsid w:val="00A91A6C"/>
    <w:rsid w:val="00AB68B0"/>
    <w:rsid w:val="00AC54E6"/>
    <w:rsid w:val="00AE2819"/>
    <w:rsid w:val="00AE73A5"/>
    <w:rsid w:val="00AF7D67"/>
    <w:rsid w:val="00B26046"/>
    <w:rsid w:val="00B52790"/>
    <w:rsid w:val="00B665F5"/>
    <w:rsid w:val="00B80725"/>
    <w:rsid w:val="00B80EA9"/>
    <w:rsid w:val="00B92C2A"/>
    <w:rsid w:val="00BA7A6A"/>
    <w:rsid w:val="00BC0BC4"/>
    <w:rsid w:val="00C548BC"/>
    <w:rsid w:val="00CB5791"/>
    <w:rsid w:val="00CC0FC2"/>
    <w:rsid w:val="00D07ED6"/>
    <w:rsid w:val="00D37579"/>
    <w:rsid w:val="00D41545"/>
    <w:rsid w:val="00D8041B"/>
    <w:rsid w:val="00DF3F06"/>
    <w:rsid w:val="00E025B0"/>
    <w:rsid w:val="00E47503"/>
    <w:rsid w:val="00E60D35"/>
    <w:rsid w:val="00E62810"/>
    <w:rsid w:val="00E71971"/>
    <w:rsid w:val="00E74E68"/>
    <w:rsid w:val="00E8491E"/>
    <w:rsid w:val="00F01CC0"/>
    <w:rsid w:val="00F36ED7"/>
    <w:rsid w:val="00F5399A"/>
    <w:rsid w:val="00F76A8B"/>
    <w:rsid w:val="00F82306"/>
    <w:rsid w:val="00F8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61"/>
    <o:shapelayout v:ext="edit">
      <o:idmap v:ext="edit" data="1"/>
    </o:shapelayout>
  </w:shapeDefaults>
  <w:decimalSymbol w:val="."/>
  <w:listSeparator w:val=","/>
  <w14:docId w14:val="6DC428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7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2D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D8E"/>
  </w:style>
  <w:style w:type="paragraph" w:styleId="Footer">
    <w:name w:val="footer"/>
    <w:basedOn w:val="Normal"/>
    <w:link w:val="FooterChar"/>
    <w:uiPriority w:val="99"/>
    <w:unhideWhenUsed/>
    <w:rsid w:val="006C2D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D8E"/>
  </w:style>
  <w:style w:type="table" w:styleId="TableGrid">
    <w:name w:val="Table Grid"/>
    <w:basedOn w:val="TableNormal"/>
    <w:uiPriority w:val="59"/>
    <w:rsid w:val="00BA7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7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2D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D8E"/>
  </w:style>
  <w:style w:type="paragraph" w:styleId="Footer">
    <w:name w:val="footer"/>
    <w:basedOn w:val="Normal"/>
    <w:link w:val="FooterChar"/>
    <w:uiPriority w:val="99"/>
    <w:unhideWhenUsed/>
    <w:rsid w:val="006C2D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D8E"/>
  </w:style>
  <w:style w:type="table" w:styleId="TableGrid">
    <w:name w:val="Table Grid"/>
    <w:basedOn w:val="TableNormal"/>
    <w:uiPriority w:val="59"/>
    <w:rsid w:val="00BA7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765DC-5BB2-4022-813A-C26BE058D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2D95525F.dotm</Template>
  <TotalTime>75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PacXa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</dc:creator>
  <cp:lastModifiedBy>Miracle Leao</cp:lastModifiedBy>
  <cp:revision>11</cp:revision>
  <cp:lastPrinted>2015-08-22T03:16:00Z</cp:lastPrinted>
  <dcterms:created xsi:type="dcterms:W3CDTF">2015-06-11T23:32:00Z</dcterms:created>
  <dcterms:modified xsi:type="dcterms:W3CDTF">2015-11-16T18:14:00Z</dcterms:modified>
</cp:coreProperties>
</file>